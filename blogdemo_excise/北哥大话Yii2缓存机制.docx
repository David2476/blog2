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Helvetica" w:hAnsi="Helvetica" w:cs="Helvetica"/>
              <w:color w:val="333333"/>
              <w:sz w:val="37"/>
              <w:szCs w:val="37"/>
              <w:shd w:val="clear" w:color="auto" w:fill="FFFFFF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F65C9330-9AF6-4224-95B5-464D47712C06}"/>
            <w:text/>
          </w:sdtPr>
          <w:sdtContent>
            <w:p w:rsidR="001C1FF1" w:rsidRDefault="005F491D">
              <w:pPr>
                <w:pStyle w:val="Publishwithline"/>
              </w:pPr>
              <w:r w:rsidRPr="005F491D">
                <w:rPr>
                  <w:rFonts w:ascii="Helvetica" w:hAnsi="Helvetica" w:cs="Helvetica" w:hint="eastAsia"/>
                  <w:color w:val="333333"/>
                  <w:sz w:val="37"/>
                  <w:szCs w:val="37"/>
                  <w:shd w:val="clear" w:color="auto" w:fill="FFFFFF"/>
                </w:rPr>
                <w:t>北哥大话</w:t>
              </w:r>
              <w:r w:rsidRPr="005F491D">
                <w:rPr>
                  <w:rFonts w:ascii="Helvetica" w:hAnsi="Helvetica" w:cs="Helvetica" w:hint="eastAsia"/>
                  <w:color w:val="333333"/>
                  <w:sz w:val="37"/>
                  <w:szCs w:val="37"/>
                  <w:shd w:val="clear" w:color="auto" w:fill="FFFFFF"/>
                </w:rPr>
                <w:t>Yii2</w:t>
              </w:r>
              <w:r w:rsidRPr="005F491D">
                <w:rPr>
                  <w:rFonts w:ascii="Helvetica" w:hAnsi="Helvetica" w:cs="Helvetica" w:hint="eastAsia"/>
                  <w:color w:val="333333"/>
                  <w:sz w:val="37"/>
                  <w:szCs w:val="37"/>
                  <w:shd w:val="clear" w:color="auto" w:fill="FFFFFF"/>
                </w:rPr>
                <w:t>缓存机制</w:t>
              </w:r>
              <w:r w:rsidRPr="005F491D">
                <w:rPr>
                  <w:rFonts w:ascii="Helvetica" w:hAnsi="Helvetica" w:cs="Helvetica" w:hint="eastAsia"/>
                  <w:color w:val="333333"/>
                  <w:sz w:val="37"/>
                  <w:szCs w:val="37"/>
                  <w:shd w:val="clear" w:color="auto" w:fill="FFFFFF"/>
                </w:rPr>
                <w:t xml:space="preserve"> - </w:t>
              </w:r>
              <w:r w:rsidRPr="005F491D">
                <w:rPr>
                  <w:rFonts w:ascii="Helvetica" w:hAnsi="Helvetica" w:cs="Helvetica" w:hint="eastAsia"/>
                  <w:color w:val="333333"/>
                  <w:sz w:val="37"/>
                  <w:szCs w:val="37"/>
                  <w:shd w:val="clear" w:color="auto" w:fill="FFFFFF"/>
                </w:rPr>
                <w:t>缓存依赖</w:t>
              </w:r>
            </w:p>
          </w:sdtContent>
        </w:sdt>
        <w:p w:rsidR="001C1FF1" w:rsidRDefault="001C1FF1">
          <w:pPr>
            <w:pStyle w:val="underline"/>
          </w:pPr>
        </w:p>
        <w:p w:rsidR="001C1FF1" w:rsidRDefault="005F491D">
          <w:pPr>
            <w:pStyle w:val="PadderBetweenControlandBody"/>
          </w:pPr>
        </w:p>
      </w:sdtContent>
    </w:sdt>
    <w:p w:rsidR="005F491D" w:rsidRPr="005F491D" w:rsidRDefault="005F491D" w:rsidP="005F491D">
      <w:pPr>
        <w:shd w:val="clear" w:color="auto" w:fill="F0F0F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我们都知道，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yii2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的缓存是支持依赖的，就是我们设置的缓存是否失效除了过期时间还决定于它所依赖的东</w:t>
      </w:r>
      <w:proofErr w:type="gram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东</w:t>
      </w:r>
      <w:proofErr w:type="gram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是否变化。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用好依赖将大大提高我们使用缓存的效果，本节讲解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yii2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缓存的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5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种依赖方式。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还是先列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出</w:t>
      </w:r>
      <w:bookmarkStart w:id="0" w:name="_GoBack"/>
      <w:bookmarkEnd w:id="0"/>
    </w:p>
    <w:p w:rsidR="005F491D" w:rsidRPr="005F491D" w:rsidRDefault="005F491D" w:rsidP="005F49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sz w:val="21"/>
          <w:szCs w:val="21"/>
        </w:rPr>
      </w:pP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yii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\caching\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DbDependency</w:t>
      </w:r>
      <w:proofErr w:type="spellEnd"/>
    </w:p>
    <w:p w:rsidR="005F491D" w:rsidRPr="005F491D" w:rsidRDefault="005F491D" w:rsidP="005F49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sz w:val="21"/>
          <w:szCs w:val="21"/>
        </w:rPr>
      </w:pP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yii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\caching\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ExpressionDependency</w:t>
      </w:r>
      <w:proofErr w:type="spellEnd"/>
    </w:p>
    <w:p w:rsidR="005F491D" w:rsidRPr="005F491D" w:rsidRDefault="005F491D" w:rsidP="005F49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sz w:val="21"/>
          <w:szCs w:val="21"/>
        </w:rPr>
      </w:pP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yii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\caching\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FileDependency</w:t>
      </w:r>
      <w:proofErr w:type="spellEnd"/>
    </w:p>
    <w:p w:rsidR="005F491D" w:rsidRPr="005F491D" w:rsidRDefault="005F491D" w:rsidP="005F49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sz w:val="21"/>
          <w:szCs w:val="21"/>
        </w:rPr>
      </w:pP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yii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\caching\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TagDependency</w:t>
      </w:r>
      <w:proofErr w:type="spellEnd"/>
    </w:p>
    <w:p w:rsidR="005F491D" w:rsidRPr="005F491D" w:rsidRDefault="005F491D" w:rsidP="005F49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sz w:val="21"/>
          <w:szCs w:val="21"/>
        </w:rPr>
      </w:pP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yii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\caching\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ChainedDependency</w:t>
      </w:r>
      <w:proofErr w:type="spellEnd"/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proofErr w:type="gram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begin</w:t>
      </w:r>
      <w:proofErr w:type="gram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...</w:t>
      </w:r>
    </w:p>
    <w:p w:rsidR="005F491D" w:rsidRPr="005F491D" w:rsidRDefault="005F491D" w:rsidP="005F491D">
      <w:pPr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33333"/>
          <w:kern w:val="36"/>
          <w:sz w:val="48"/>
          <w:szCs w:val="48"/>
        </w:rPr>
      </w:pPr>
      <w:proofErr w:type="spellStart"/>
      <w:r w:rsidRPr="005F491D">
        <w:rPr>
          <w:rFonts w:ascii="Helvetica" w:eastAsia="宋体" w:hAnsi="Helvetica" w:cs="Helvetica"/>
          <w:color w:val="333333"/>
          <w:kern w:val="36"/>
          <w:sz w:val="48"/>
          <w:szCs w:val="48"/>
        </w:rPr>
        <w:t>DbDependency</w:t>
      </w:r>
      <w:proofErr w:type="spellEnd"/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我们可以将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SQL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语句直接作为依赖条件。当数据库查询出的内容发生变化时候，缓存即会受到影响。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假设我当前要搜索出所有的分类信息并缓存起来，每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3000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秒更新一次或当分类有变化是后自动更新，使用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DbDependency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我们可以轻松实现。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$dependency = </w:t>
      </w:r>
      <w:r w:rsidRPr="005F491D">
        <w:rPr>
          <w:rFonts w:ascii="Consolas" w:eastAsia="宋体" w:hAnsi="Consolas" w:cs="Consolas"/>
          <w:color w:val="859900"/>
          <w:sz w:val="24"/>
          <w:szCs w:val="24"/>
        </w:rPr>
        <w:t>new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 \</w:t>
      </w:r>
      <w:proofErr w:type="spell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yii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\caching\</w:t>
      </w:r>
      <w:proofErr w:type="spellStart"/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DbDependency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(</w:t>
      </w:r>
      <w:proofErr w:type="gramEnd"/>
      <w:r w:rsidRPr="005F491D">
        <w:rPr>
          <w:rFonts w:ascii="Consolas" w:eastAsia="宋体" w:hAnsi="Consolas" w:cs="Consolas"/>
          <w:color w:val="28353D"/>
          <w:sz w:val="24"/>
          <w:szCs w:val="24"/>
        </w:rPr>
        <w:t>[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proofErr w:type="spell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sql</w:t>
      </w:r>
      <w:proofErr w:type="spellEnd"/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=&gt;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'SELECT COUNT(*) FROM category'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]);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>$cache-&gt;</w:t>
      </w:r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add(</w:t>
      </w:r>
      <w:proofErr w:type="gramEnd"/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proofErr w:type="spell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category'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,</w:t>
      </w:r>
      <w:r w:rsidRPr="005F491D">
        <w:rPr>
          <w:rFonts w:ascii="Consolas" w:eastAsia="宋体" w:hAnsi="Consolas" w:cs="Consolas"/>
          <w:color w:val="859900"/>
          <w:sz w:val="24"/>
          <w:szCs w:val="24"/>
        </w:rPr>
        <w:t>function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($cache){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    </w:t>
      </w:r>
      <w:proofErr w:type="gramStart"/>
      <w:r w:rsidRPr="005F491D">
        <w:rPr>
          <w:rFonts w:ascii="Consolas" w:eastAsia="宋体" w:hAnsi="Consolas" w:cs="Consolas"/>
          <w:color w:val="859900"/>
          <w:sz w:val="24"/>
          <w:szCs w:val="24"/>
        </w:rPr>
        <w:t>return</w:t>
      </w:r>
      <w:proofErr w:type="gramEnd"/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 Category::find()-&gt;all();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>}</w:t>
      </w:r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,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3600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,dependency</w:t>
      </w:r>
      <w:proofErr w:type="gramEnd"/>
      <w:r w:rsidRPr="005F491D">
        <w:rPr>
          <w:rFonts w:ascii="Consolas" w:eastAsia="宋体" w:hAnsi="Consolas" w:cs="Consolas"/>
          <w:color w:val="28353D"/>
          <w:sz w:val="24"/>
          <w:szCs w:val="24"/>
        </w:rPr>
        <w:t>);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使用缓存获取数据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>$cache-&gt;</w:t>
      </w:r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get(</w:t>
      </w:r>
      <w:proofErr w:type="gramEnd"/>
      <w:r w:rsidRPr="005F491D">
        <w:rPr>
          <w:rFonts w:ascii="Consolas" w:eastAsia="宋体" w:hAnsi="Consolas" w:cs="Consolas"/>
          <w:color w:val="2AA198"/>
          <w:sz w:val="24"/>
          <w:szCs w:val="24"/>
        </w:rPr>
        <w:t>"category"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);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代码执行后，当超过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3000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秒或分类字段条数有变化，都将缓存设置为失效。该依赖的推荐为</w:t>
      </w:r>
      <w:proofErr w:type="gram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依赖里</w:t>
      </w:r>
      <w:proofErr w:type="gram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执行的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sql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语句所损耗的资源最好小于缓存所带来的损耗。</w:t>
      </w:r>
    </w:p>
    <w:p w:rsidR="005F491D" w:rsidRPr="005F491D" w:rsidRDefault="005F491D" w:rsidP="005F491D">
      <w:pPr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33333"/>
          <w:kern w:val="36"/>
          <w:sz w:val="48"/>
          <w:szCs w:val="48"/>
        </w:rPr>
      </w:pPr>
      <w:proofErr w:type="spellStart"/>
      <w:r w:rsidRPr="005F491D">
        <w:rPr>
          <w:rFonts w:ascii="Helvetica" w:eastAsia="宋体" w:hAnsi="Helvetica" w:cs="Helvetica"/>
          <w:color w:val="333333"/>
          <w:kern w:val="36"/>
          <w:sz w:val="48"/>
          <w:szCs w:val="48"/>
        </w:rPr>
        <w:t>ExpressionDependency</w:t>
      </w:r>
      <w:proofErr w:type="spellEnd"/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指定的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 xml:space="preserve"> PHP 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表达式执行结果发生变化，则缓存变化，这里的表达式为整个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PHP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，而不局限于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Yii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$dependency = </w:t>
      </w:r>
      <w:r w:rsidRPr="005F491D">
        <w:rPr>
          <w:rFonts w:ascii="Consolas" w:eastAsia="宋体" w:hAnsi="Consolas" w:cs="Consolas"/>
          <w:color w:val="859900"/>
          <w:sz w:val="24"/>
          <w:szCs w:val="24"/>
        </w:rPr>
        <w:t>new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 \yii\caching\</w:t>
      </w:r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ExpressionDependency(</w:t>
      </w:r>
      <w:proofErr w:type="gramEnd"/>
      <w:r w:rsidRPr="005F491D">
        <w:rPr>
          <w:rFonts w:ascii="Consolas" w:eastAsia="宋体" w:hAnsi="Consolas" w:cs="Consolas"/>
          <w:color w:val="28353D"/>
          <w:sz w:val="24"/>
          <w:szCs w:val="24"/>
        </w:rPr>
        <w:t>[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'expression'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=&gt;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'\Yii::$app-&gt;request-&gt;get("id")'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]);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>$cache-&gt;</w:t>
      </w:r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add(</w:t>
      </w:r>
      <w:proofErr w:type="gramEnd"/>
      <w:r w:rsidRPr="005F491D">
        <w:rPr>
          <w:rFonts w:ascii="Consolas" w:eastAsia="宋体" w:hAnsi="Consolas" w:cs="Consolas"/>
          <w:color w:val="2AA198"/>
          <w:sz w:val="24"/>
          <w:szCs w:val="24"/>
        </w:rPr>
        <w:t>"</w:t>
      </w:r>
      <w:proofErr w:type="spell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hy</w:t>
      </w:r>
      <w:proofErr w:type="spellEnd"/>
      <w:r w:rsidRPr="005F491D">
        <w:rPr>
          <w:rFonts w:ascii="Consolas" w:eastAsia="宋体" w:hAnsi="Consolas" w:cs="Consolas"/>
          <w:color w:val="2AA198"/>
          <w:sz w:val="24"/>
          <w:szCs w:val="24"/>
        </w:rPr>
        <w:t>"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,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"Hello Yii"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,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3000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,$dependency);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获取缓存数据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>$cache-&gt;</w:t>
      </w:r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get(</w:t>
      </w:r>
      <w:proofErr w:type="gramEnd"/>
      <w:r w:rsidRPr="005F491D">
        <w:rPr>
          <w:rFonts w:ascii="Consolas" w:eastAsia="宋体" w:hAnsi="Consolas" w:cs="Consolas"/>
          <w:color w:val="2AA198"/>
          <w:sz w:val="24"/>
          <w:szCs w:val="24"/>
        </w:rPr>
        <w:t>"</w:t>
      </w:r>
      <w:proofErr w:type="spell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hy</w:t>
      </w:r>
      <w:proofErr w:type="spellEnd"/>
      <w:r w:rsidRPr="005F491D">
        <w:rPr>
          <w:rFonts w:ascii="Consolas" w:eastAsia="宋体" w:hAnsi="Consolas" w:cs="Consolas"/>
          <w:color w:val="2AA198"/>
          <w:sz w:val="24"/>
          <w:szCs w:val="24"/>
        </w:rPr>
        <w:t>"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);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如上面代码，我们在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3000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之内使用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hy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都直接从缓存读取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 xml:space="preserve">Hello 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Yii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，但是当使用缓存的页面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url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 xml:space="preserve"> ?id=xx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发生变化的时候则失败，返回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flase</w:t>
      </w:r>
      <w:proofErr w:type="spellEnd"/>
    </w:p>
    <w:p w:rsidR="005F491D" w:rsidRPr="005F491D" w:rsidRDefault="005F491D" w:rsidP="005F491D">
      <w:pPr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33333"/>
          <w:kern w:val="36"/>
          <w:sz w:val="48"/>
          <w:szCs w:val="48"/>
        </w:rPr>
      </w:pPr>
      <w:proofErr w:type="spellStart"/>
      <w:r w:rsidRPr="005F491D">
        <w:rPr>
          <w:rFonts w:ascii="Helvetica" w:eastAsia="宋体" w:hAnsi="Helvetica" w:cs="Helvetica"/>
          <w:color w:val="333333"/>
          <w:kern w:val="36"/>
          <w:sz w:val="48"/>
          <w:szCs w:val="48"/>
        </w:rPr>
        <w:t>FileDependency</w:t>
      </w:r>
      <w:proofErr w:type="spellEnd"/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将缓存和文件绑定在一起。如果文件的内容发生变化，那么缓存将会收到影响。而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Yii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是根据这个文件的最后修改时间来判断其内容是否变化的。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依赖文件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 xml:space="preserve"> hello.txt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，其内容为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a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设置依赖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$dependency = </w:t>
      </w:r>
      <w:r w:rsidRPr="005F491D">
        <w:rPr>
          <w:rFonts w:ascii="Consolas" w:eastAsia="宋体" w:hAnsi="Consolas" w:cs="Consolas"/>
          <w:color w:val="859900"/>
          <w:sz w:val="24"/>
          <w:szCs w:val="24"/>
        </w:rPr>
        <w:t>new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 \</w:t>
      </w:r>
      <w:proofErr w:type="spell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yii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\caching\</w:t>
      </w:r>
      <w:proofErr w:type="spellStart"/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FileDependency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(</w:t>
      </w:r>
      <w:proofErr w:type="gramEnd"/>
      <w:r w:rsidRPr="005F491D">
        <w:rPr>
          <w:rFonts w:ascii="Consolas" w:eastAsia="宋体" w:hAnsi="Consolas" w:cs="Consolas"/>
          <w:color w:val="28353D"/>
          <w:sz w:val="24"/>
          <w:szCs w:val="24"/>
        </w:rPr>
        <w:t>[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proofErr w:type="spell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fileName</w:t>
      </w:r>
      <w:proofErr w:type="spellEnd"/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=&gt;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'@app/hello.txt'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]);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>$cache-&gt;</w:t>
      </w:r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add(</w:t>
      </w:r>
      <w:proofErr w:type="gramEnd"/>
      <w:r w:rsidRPr="005F491D">
        <w:rPr>
          <w:rFonts w:ascii="Consolas" w:eastAsia="宋体" w:hAnsi="Consolas" w:cs="Consolas"/>
          <w:color w:val="2AA198"/>
          <w:sz w:val="24"/>
          <w:szCs w:val="24"/>
        </w:rPr>
        <w:t>"</w:t>
      </w:r>
      <w:proofErr w:type="spell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hy</w:t>
      </w:r>
      <w:proofErr w:type="spellEnd"/>
      <w:r w:rsidRPr="005F491D">
        <w:rPr>
          <w:rFonts w:ascii="Consolas" w:eastAsia="宋体" w:hAnsi="Consolas" w:cs="Consolas"/>
          <w:color w:val="2AA198"/>
          <w:sz w:val="24"/>
          <w:szCs w:val="24"/>
        </w:rPr>
        <w:t>"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,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"Hello Yii"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,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3000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,$dependency);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获取缓存数据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>$cache-&gt;</w:t>
      </w:r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get(</w:t>
      </w:r>
      <w:proofErr w:type="gramEnd"/>
      <w:r w:rsidRPr="005F491D">
        <w:rPr>
          <w:rFonts w:ascii="Consolas" w:eastAsia="宋体" w:hAnsi="Consolas" w:cs="Consolas"/>
          <w:color w:val="2AA198"/>
          <w:sz w:val="24"/>
          <w:szCs w:val="24"/>
        </w:rPr>
        <w:t>"</w:t>
      </w:r>
      <w:proofErr w:type="spell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hy</w:t>
      </w:r>
      <w:proofErr w:type="spellEnd"/>
      <w:r w:rsidRPr="005F491D">
        <w:rPr>
          <w:rFonts w:ascii="Consolas" w:eastAsia="宋体" w:hAnsi="Consolas" w:cs="Consolas"/>
          <w:color w:val="2AA198"/>
          <w:sz w:val="24"/>
          <w:szCs w:val="24"/>
        </w:rPr>
        <w:t>"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);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现在当我们将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 xml:space="preserve">hello.txt 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内容改为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b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的时候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,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再次获取缓存则失败，返回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flase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。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br/>
      </w:r>
      <w:r w:rsidRPr="005F491D">
        <w:rPr>
          <w:rFonts w:ascii="Helvetica" w:eastAsia="宋体" w:hAnsi="Helvetica" w:cs="Helvetica"/>
          <w:i/>
          <w:iCs/>
          <w:color w:val="333333"/>
          <w:sz w:val="21"/>
          <w:szCs w:val="21"/>
        </w:rPr>
        <w:t>小提示：文件路径可以使用别名哦</w:t>
      </w:r>
    </w:p>
    <w:p w:rsidR="005F491D" w:rsidRPr="005F491D" w:rsidRDefault="005F491D" w:rsidP="005F491D">
      <w:pPr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33333"/>
          <w:kern w:val="36"/>
          <w:sz w:val="48"/>
          <w:szCs w:val="48"/>
        </w:rPr>
      </w:pPr>
      <w:proofErr w:type="spellStart"/>
      <w:r w:rsidRPr="005F491D">
        <w:rPr>
          <w:rFonts w:ascii="Helvetica" w:eastAsia="宋体" w:hAnsi="Helvetica" w:cs="Helvetica"/>
          <w:color w:val="333333"/>
          <w:kern w:val="36"/>
          <w:sz w:val="48"/>
          <w:szCs w:val="48"/>
        </w:rPr>
        <w:t>TagDependency</w:t>
      </w:r>
      <w:proofErr w:type="spellEnd"/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该类依赖的意思是某个或某些缓存是否失效除了由时间决定，还有一个标签决定，举例说明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proofErr w:type="gramStart"/>
      <w:r w:rsidRPr="005F491D">
        <w:rPr>
          <w:rFonts w:ascii="Consolas" w:eastAsia="宋体" w:hAnsi="Consolas" w:cs="Consolas"/>
          <w:color w:val="859900"/>
          <w:sz w:val="24"/>
          <w:szCs w:val="24"/>
        </w:rPr>
        <w:t>use</w:t>
      </w:r>
      <w:proofErr w:type="gramEnd"/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 </w:t>
      </w:r>
      <w:proofErr w:type="spellStart"/>
      <w:r w:rsidRPr="005F491D">
        <w:rPr>
          <w:rFonts w:ascii="Consolas" w:eastAsia="宋体" w:hAnsi="Consolas" w:cs="Consolas"/>
          <w:color w:val="268BD2"/>
          <w:sz w:val="24"/>
          <w:szCs w:val="24"/>
        </w:rPr>
        <w:t>yii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\</w:t>
      </w:r>
      <w:r w:rsidRPr="005F491D">
        <w:rPr>
          <w:rFonts w:ascii="Consolas" w:eastAsia="宋体" w:hAnsi="Consolas" w:cs="Consolas"/>
          <w:color w:val="268BD2"/>
          <w:sz w:val="24"/>
          <w:szCs w:val="24"/>
        </w:rPr>
        <w:t>caching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\</w:t>
      </w:r>
      <w:proofErr w:type="spellStart"/>
      <w:r w:rsidRPr="005F491D">
        <w:rPr>
          <w:rFonts w:ascii="Consolas" w:eastAsia="宋体" w:hAnsi="Consolas" w:cs="Consolas"/>
          <w:color w:val="268BD2"/>
          <w:sz w:val="24"/>
          <w:szCs w:val="24"/>
        </w:rPr>
        <w:t>TagDependency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;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>$cache-&gt;</w:t>
      </w:r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add(</w:t>
      </w:r>
      <w:proofErr w:type="gramEnd"/>
      <w:r w:rsidRPr="005F491D">
        <w:rPr>
          <w:rFonts w:ascii="Consolas" w:eastAsia="宋体" w:hAnsi="Consolas" w:cs="Consolas"/>
          <w:color w:val="2AA198"/>
          <w:sz w:val="24"/>
          <w:szCs w:val="24"/>
        </w:rPr>
        <w:t>"</w:t>
      </w:r>
      <w:proofErr w:type="spell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abc</w:t>
      </w:r>
      <w:proofErr w:type="spellEnd"/>
      <w:r w:rsidRPr="005F491D">
        <w:rPr>
          <w:rFonts w:ascii="Consolas" w:eastAsia="宋体" w:hAnsi="Consolas" w:cs="Consolas"/>
          <w:color w:val="2AA198"/>
          <w:sz w:val="24"/>
          <w:szCs w:val="24"/>
        </w:rPr>
        <w:t>"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,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"Hello Yii"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,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3000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,</w:t>
      </w:r>
      <w:r w:rsidRPr="005F491D">
        <w:rPr>
          <w:rFonts w:ascii="Consolas" w:eastAsia="宋体" w:hAnsi="Consolas" w:cs="Consolas"/>
          <w:color w:val="859900"/>
          <w:sz w:val="24"/>
          <w:szCs w:val="24"/>
        </w:rPr>
        <w:t>new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 </w:t>
      </w:r>
      <w:proofErr w:type="spell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TagDependency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([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'tags'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 =&gt; 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proofErr w:type="spell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num</w:t>
      </w:r>
      <w:proofErr w:type="spellEnd"/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]));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此刻我们设置了一个缓存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abc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，它依赖于标签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num</w:t>
      </w:r>
      <w:proofErr w:type="spellEnd"/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当我们在其他的代码中执行了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proofErr w:type="gramStart"/>
      <w:r w:rsidRPr="005F491D">
        <w:rPr>
          <w:rFonts w:ascii="Consolas" w:eastAsia="宋体" w:hAnsi="Consolas" w:cs="Consolas"/>
          <w:color w:val="859900"/>
          <w:sz w:val="24"/>
          <w:szCs w:val="24"/>
        </w:rPr>
        <w:t>use</w:t>
      </w:r>
      <w:proofErr w:type="gramEnd"/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 </w:t>
      </w:r>
      <w:proofErr w:type="spellStart"/>
      <w:r w:rsidRPr="005F491D">
        <w:rPr>
          <w:rFonts w:ascii="Consolas" w:eastAsia="宋体" w:hAnsi="Consolas" w:cs="Consolas"/>
          <w:color w:val="268BD2"/>
          <w:sz w:val="24"/>
          <w:szCs w:val="24"/>
        </w:rPr>
        <w:t>yii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\</w:t>
      </w:r>
      <w:r w:rsidRPr="005F491D">
        <w:rPr>
          <w:rFonts w:ascii="Consolas" w:eastAsia="宋体" w:hAnsi="Consolas" w:cs="Consolas"/>
          <w:color w:val="268BD2"/>
          <w:sz w:val="24"/>
          <w:szCs w:val="24"/>
        </w:rPr>
        <w:t>caching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\</w:t>
      </w:r>
      <w:proofErr w:type="spellStart"/>
      <w:r w:rsidRPr="005F491D">
        <w:rPr>
          <w:rFonts w:ascii="Consolas" w:eastAsia="宋体" w:hAnsi="Consolas" w:cs="Consolas"/>
          <w:color w:val="268BD2"/>
          <w:sz w:val="24"/>
          <w:szCs w:val="24"/>
        </w:rPr>
        <w:t>TagDependency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;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proofErr w:type="spell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TagDependency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::</w:t>
      </w:r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invalidate(</w:t>
      </w:r>
      <w:proofErr w:type="spellStart"/>
      <w:proofErr w:type="gramEnd"/>
      <w:r w:rsidRPr="005F491D">
        <w:rPr>
          <w:rFonts w:ascii="Consolas" w:eastAsia="宋体" w:hAnsi="Consolas" w:cs="Consolas"/>
          <w:color w:val="28353D"/>
          <w:sz w:val="24"/>
          <w:szCs w:val="24"/>
        </w:rPr>
        <w:t>Yii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::$app-&gt;cache, 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proofErr w:type="spell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num</w:t>
      </w:r>
      <w:proofErr w:type="spellEnd"/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);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当我们执行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TagDependency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::invalidate(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Yii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::$app-&gt;cache, '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num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');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时，可以将与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num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标签相关的缓存设置为无效，因此当我们再次获取时，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abc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已经失效，即便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3000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秒还没有到。</w:t>
      </w:r>
    </w:p>
    <w:p w:rsidR="005F491D" w:rsidRPr="005F491D" w:rsidRDefault="005F491D" w:rsidP="005F491D">
      <w:pPr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33333"/>
          <w:kern w:val="36"/>
          <w:sz w:val="48"/>
          <w:szCs w:val="48"/>
        </w:rPr>
      </w:pPr>
      <w:proofErr w:type="spellStart"/>
      <w:r w:rsidRPr="005F491D">
        <w:rPr>
          <w:rFonts w:ascii="Helvetica" w:eastAsia="宋体" w:hAnsi="Helvetica" w:cs="Helvetica"/>
          <w:color w:val="333333"/>
          <w:kern w:val="36"/>
          <w:sz w:val="48"/>
          <w:szCs w:val="48"/>
        </w:rPr>
        <w:t>ChainedDependency</w:t>
      </w:r>
      <w:proofErr w:type="spellEnd"/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一个系统中的数据是彼此相连的，缓存的依赖也可能出现多种联系，使用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TagDependency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可以将一组缓存标记为同一个标签，然后使用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invalidate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函数将这组缓存统一失效，但是这样还不足以满足千变万化的依赖关系。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因此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 </w:t>
      </w:r>
      <w:proofErr w:type="spellStart"/>
      <w:r w:rsidRPr="005F491D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ChainedDependency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 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出现了，我们可以将一系列的缓存依赖使用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ChainedDependency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组合起来，这样当这个组合中的某个或全部依赖发生变化后，将直接影响到缓存。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现在我们仍然通过一个例子说明，假设我们的一个缓存同时依赖于两个依赖。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$cache = </w:t>
      </w:r>
      <w:proofErr w:type="spell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Yii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:</w:t>
      </w:r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:$</w:t>
      </w:r>
      <w:proofErr w:type="gramEnd"/>
      <w:r w:rsidRPr="005F491D">
        <w:rPr>
          <w:rFonts w:ascii="Consolas" w:eastAsia="宋体" w:hAnsi="Consolas" w:cs="Consolas"/>
          <w:color w:val="28353D"/>
          <w:sz w:val="24"/>
          <w:szCs w:val="24"/>
        </w:rPr>
        <w:t>app-&gt;cache;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>$</w:t>
      </w:r>
      <w:proofErr w:type="spell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fileDependency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 = </w:t>
      </w:r>
      <w:r w:rsidRPr="005F491D">
        <w:rPr>
          <w:rFonts w:ascii="Consolas" w:eastAsia="宋体" w:hAnsi="Consolas" w:cs="Consolas"/>
          <w:color w:val="859900"/>
          <w:sz w:val="24"/>
          <w:szCs w:val="24"/>
        </w:rPr>
        <w:t>new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 \</w:t>
      </w:r>
      <w:proofErr w:type="spell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yii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\caching\</w:t>
      </w:r>
      <w:proofErr w:type="spellStart"/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FileDependency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(</w:t>
      </w:r>
      <w:proofErr w:type="gramEnd"/>
      <w:r w:rsidRPr="005F491D">
        <w:rPr>
          <w:rFonts w:ascii="Consolas" w:eastAsia="宋体" w:hAnsi="Consolas" w:cs="Consolas"/>
          <w:color w:val="28353D"/>
          <w:sz w:val="24"/>
          <w:szCs w:val="24"/>
        </w:rPr>
        <w:t>[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proofErr w:type="spell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fileName</w:t>
      </w:r>
      <w:proofErr w:type="spellEnd"/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=&gt;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'@app/hello.txt'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]);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>$</w:t>
      </w:r>
      <w:proofErr w:type="spell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sqlDependency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 = </w:t>
      </w:r>
      <w:r w:rsidRPr="005F491D">
        <w:rPr>
          <w:rFonts w:ascii="Consolas" w:eastAsia="宋体" w:hAnsi="Consolas" w:cs="Consolas"/>
          <w:color w:val="859900"/>
          <w:sz w:val="24"/>
          <w:szCs w:val="24"/>
        </w:rPr>
        <w:t>new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 \</w:t>
      </w:r>
      <w:proofErr w:type="spell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yii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\caching\</w:t>
      </w:r>
      <w:proofErr w:type="spellStart"/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DbDependency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(</w:t>
      </w:r>
      <w:proofErr w:type="gramEnd"/>
      <w:r w:rsidRPr="005F491D">
        <w:rPr>
          <w:rFonts w:ascii="Consolas" w:eastAsia="宋体" w:hAnsi="Consolas" w:cs="Consolas"/>
          <w:color w:val="28353D"/>
          <w:sz w:val="24"/>
          <w:szCs w:val="24"/>
        </w:rPr>
        <w:t>[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proofErr w:type="spell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sql</w:t>
      </w:r>
      <w:proofErr w:type="spellEnd"/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=&gt;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'SELECT COUNT(*) FROM category'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]);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>$cache-&gt;</w:t>
      </w:r>
      <w:proofErr w:type="gram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set(</w:t>
      </w:r>
      <w:proofErr w:type="gramEnd"/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proofErr w:type="spell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abc</w:t>
      </w:r>
      <w:proofErr w:type="spellEnd"/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, 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 xml:space="preserve">'hello </w:t>
      </w:r>
      <w:proofErr w:type="spell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yii</w:t>
      </w:r>
      <w:proofErr w:type="spellEnd"/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, </w:t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3000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, </w:t>
      </w:r>
      <w:r w:rsidRPr="005F491D">
        <w:rPr>
          <w:rFonts w:ascii="Consolas" w:eastAsia="宋体" w:hAnsi="Consolas" w:cs="Consolas"/>
          <w:color w:val="859900"/>
          <w:sz w:val="24"/>
          <w:szCs w:val="24"/>
        </w:rPr>
        <w:t>new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 </w:t>
      </w:r>
      <w:proofErr w:type="spell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ChainedDependency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([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ab/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proofErr w:type="spellStart"/>
      <w:proofErr w:type="gram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dependOnAll</w:t>
      </w:r>
      <w:proofErr w:type="spellEnd"/>
      <w:proofErr w:type="gramEnd"/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=&gt;</w:t>
      </w:r>
      <w:r w:rsidRPr="005F491D">
        <w:rPr>
          <w:rFonts w:ascii="Consolas" w:eastAsia="宋体" w:hAnsi="Consolas" w:cs="Consolas"/>
          <w:color w:val="859900"/>
          <w:sz w:val="24"/>
          <w:szCs w:val="24"/>
        </w:rPr>
        <w:t>true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>,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ab/>
      </w:r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proofErr w:type="gramStart"/>
      <w:r w:rsidRPr="005F491D">
        <w:rPr>
          <w:rFonts w:ascii="Consolas" w:eastAsia="宋体" w:hAnsi="Consolas" w:cs="Consolas"/>
          <w:color w:val="2AA198"/>
          <w:sz w:val="24"/>
          <w:szCs w:val="24"/>
        </w:rPr>
        <w:t>dependencies</w:t>
      </w:r>
      <w:proofErr w:type="gramEnd"/>
      <w:r w:rsidRPr="005F491D">
        <w:rPr>
          <w:rFonts w:ascii="Consolas" w:eastAsia="宋体" w:hAnsi="Consolas" w:cs="Consolas"/>
          <w:color w:val="2AA198"/>
          <w:sz w:val="24"/>
          <w:szCs w:val="24"/>
        </w:rPr>
        <w:t>'</w:t>
      </w:r>
      <w:r w:rsidRPr="005F491D">
        <w:rPr>
          <w:rFonts w:ascii="Consolas" w:eastAsia="宋体" w:hAnsi="Consolas" w:cs="Consolas"/>
          <w:color w:val="28353D"/>
          <w:sz w:val="24"/>
          <w:szCs w:val="24"/>
        </w:rPr>
        <w:t xml:space="preserve"> =&gt; [$</w:t>
      </w:r>
      <w:proofErr w:type="spell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fileDependency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, $</w:t>
      </w:r>
      <w:proofErr w:type="spellStart"/>
      <w:r w:rsidRPr="005F491D">
        <w:rPr>
          <w:rFonts w:ascii="Consolas" w:eastAsia="宋体" w:hAnsi="Consolas" w:cs="Consolas"/>
          <w:color w:val="28353D"/>
          <w:sz w:val="24"/>
          <w:szCs w:val="24"/>
        </w:rPr>
        <w:t>sqlDependency</w:t>
      </w:r>
      <w:proofErr w:type="spellEnd"/>
      <w:r w:rsidRPr="005F491D">
        <w:rPr>
          <w:rFonts w:ascii="Consolas" w:eastAsia="宋体" w:hAnsi="Consolas" w:cs="Consolas"/>
          <w:color w:val="28353D"/>
          <w:sz w:val="24"/>
          <w:szCs w:val="24"/>
        </w:rPr>
        <w:t>]</w:t>
      </w:r>
    </w:p>
    <w:p w:rsidR="005F491D" w:rsidRPr="005F491D" w:rsidRDefault="005F491D" w:rsidP="005F4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28353D"/>
          <w:sz w:val="24"/>
          <w:szCs w:val="24"/>
        </w:rPr>
      </w:pPr>
      <w:r w:rsidRPr="005F491D">
        <w:rPr>
          <w:rFonts w:ascii="Consolas" w:eastAsia="宋体" w:hAnsi="Consolas" w:cs="Consolas"/>
          <w:color w:val="28353D"/>
          <w:sz w:val="24"/>
          <w:szCs w:val="24"/>
        </w:rPr>
        <w:t>]));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这样，当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 </w:t>
      </w:r>
      <w:r w:rsidRPr="005F491D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$</w:t>
      </w:r>
      <w:proofErr w:type="spellStart"/>
      <w:r w:rsidRPr="005F491D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fileDependency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 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和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 </w:t>
      </w:r>
      <w:r w:rsidRPr="005F491D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$</w:t>
      </w:r>
      <w:proofErr w:type="spellStart"/>
      <w:r w:rsidRPr="005F491D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sqlDependency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 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中任何一个依赖发生变化后都会引起缓存的失效，这里要注意一个问题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proofErr w:type="spell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dependOnAll</w:t>
      </w:r>
      <w:proofErr w:type="spell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(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默认为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true)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，当为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true</w:t>
      </w:r>
      <w:r w:rsidRPr="005F491D">
        <w:rPr>
          <w:rFonts w:ascii="Helvetica" w:eastAsia="宋体" w:hAnsi="Helvetica" w:cs="Helvetica"/>
          <w:color w:val="333333"/>
          <w:sz w:val="21"/>
          <w:szCs w:val="21"/>
        </w:rPr>
        <w:t>时，只要依赖组合中的一个发生变化则缓存失效，否则必须每个依赖</w:t>
      </w:r>
      <w:proofErr w:type="gram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都变化</w:t>
      </w:r>
      <w:proofErr w:type="gram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才会引起缓存的失效。</w:t>
      </w:r>
    </w:p>
    <w:p w:rsidR="005F491D" w:rsidRPr="005F491D" w:rsidRDefault="005F491D" w:rsidP="005F491D">
      <w:pPr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33333"/>
          <w:kern w:val="36"/>
          <w:sz w:val="48"/>
          <w:szCs w:val="48"/>
        </w:rPr>
      </w:pPr>
      <w:r w:rsidRPr="005F491D">
        <w:rPr>
          <w:rFonts w:ascii="Helvetica" w:eastAsia="宋体" w:hAnsi="Helvetica" w:cs="Helvetica"/>
          <w:color w:val="333333"/>
          <w:kern w:val="36"/>
          <w:sz w:val="48"/>
          <w:szCs w:val="48"/>
        </w:rPr>
        <w:t>北哥的话</w:t>
      </w:r>
    </w:p>
    <w:p w:rsidR="005F491D" w:rsidRPr="005F491D" w:rsidRDefault="005F491D" w:rsidP="005F491D">
      <w:pPr>
        <w:shd w:val="clear" w:color="auto" w:fill="FFFFFF"/>
        <w:spacing w:after="150"/>
        <w:rPr>
          <w:rFonts w:ascii="Helvetica" w:eastAsia="宋体" w:hAnsi="Helvetica" w:cs="Helvetica"/>
          <w:color w:val="333333"/>
          <w:sz w:val="21"/>
          <w:szCs w:val="21"/>
        </w:rPr>
      </w:pPr>
      <w:r w:rsidRPr="005F491D">
        <w:rPr>
          <w:rFonts w:ascii="Helvetica" w:eastAsia="宋体" w:hAnsi="Helvetica" w:cs="Helvetica"/>
          <w:color w:val="333333"/>
          <w:sz w:val="21"/>
          <w:szCs w:val="21"/>
        </w:rPr>
        <w:t>缓存是我们提供程序性能的主要手段，以上五种依赖务必记住，当我们使用缓存的时候，优化缓存逻辑也是我们要考虑的，如何有效的使用依赖保证因为依赖而带来的各种延时，是每个</w:t>
      </w:r>
      <w:proofErr w:type="gramStart"/>
      <w:r w:rsidRPr="005F491D">
        <w:rPr>
          <w:rFonts w:ascii="Helvetica" w:eastAsia="宋体" w:hAnsi="Helvetica" w:cs="Helvetica"/>
          <w:color w:val="333333"/>
          <w:sz w:val="21"/>
          <w:szCs w:val="21"/>
        </w:rPr>
        <w:t>攻城狮要研究</w:t>
      </w:r>
      <w:proofErr w:type="gramEnd"/>
      <w:r w:rsidRPr="005F491D">
        <w:rPr>
          <w:rFonts w:ascii="Helvetica" w:eastAsia="宋体" w:hAnsi="Helvetica" w:cs="Helvetica"/>
          <w:color w:val="333333"/>
          <w:sz w:val="21"/>
          <w:szCs w:val="21"/>
        </w:rPr>
        <w:t>的。</w:t>
      </w:r>
    </w:p>
    <w:p w:rsidR="001C1FF1" w:rsidRPr="005F491D" w:rsidRDefault="001C1FF1"/>
    <w:sectPr w:rsidR="001C1FF1" w:rsidRPr="005F491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E3D53"/>
    <w:multiLevelType w:val="multilevel"/>
    <w:tmpl w:val="9012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5F491D"/>
    <w:rsid w:val="001C1FF1"/>
    <w:rsid w:val="005F491D"/>
    <w:rsid w:val="00B0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5F491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5F49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5F491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5F4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9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4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5E5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10B"/>
    <w:rsid w:val="001C410B"/>
    <w:rsid w:val="002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410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41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北哥大话Yii2缓存机制 - 缓存依赖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F65C9330-9AF6-4224-95B5-464D47712C06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2017-07-19T01:13:00Z</dcterms:created>
  <dcterms:modified xsi:type="dcterms:W3CDTF">2017-07-19T01:15:00Z</dcterms:modified>
</cp:coreProperties>
</file>